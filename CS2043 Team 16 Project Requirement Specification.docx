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07D77" w14:textId="77777777" w:rsidR="000D4299" w:rsidRDefault="000D4299" w:rsidP="000D4299">
      <w:pPr>
        <w:pStyle w:val="Title"/>
        <w:jc w:val="center"/>
      </w:pPr>
      <w:r>
        <w:t>CS2043 Team 16 Project Requirement Specification</w:t>
      </w:r>
    </w:p>
    <w:p w14:paraId="789A1645" w14:textId="77777777" w:rsidR="000D4299" w:rsidRDefault="000D4299" w:rsidP="000D4299">
      <w:pPr>
        <w:pStyle w:val="Title"/>
        <w:jc w:val="center"/>
      </w:pPr>
    </w:p>
    <w:p w14:paraId="4A553F50" w14:textId="77777777" w:rsidR="000D4299" w:rsidRDefault="000D4299" w:rsidP="000D4299">
      <w:pPr>
        <w:pStyle w:val="Title"/>
        <w:jc w:val="center"/>
      </w:pPr>
    </w:p>
    <w:p w14:paraId="436ACFC8" w14:textId="77777777" w:rsidR="000D4299" w:rsidRDefault="000D4299" w:rsidP="000D4299">
      <w:pPr>
        <w:pStyle w:val="Title"/>
        <w:jc w:val="center"/>
      </w:pPr>
    </w:p>
    <w:p w14:paraId="73B1FED3" w14:textId="77777777" w:rsidR="000D4299" w:rsidRDefault="000D4299" w:rsidP="000D4299">
      <w:pPr>
        <w:pStyle w:val="Title"/>
        <w:jc w:val="center"/>
      </w:pPr>
    </w:p>
    <w:p w14:paraId="0E89D652" w14:textId="77777777" w:rsidR="000D4299" w:rsidRDefault="000D4299" w:rsidP="000D4299">
      <w:pPr>
        <w:pStyle w:val="Title"/>
        <w:jc w:val="center"/>
      </w:pPr>
    </w:p>
    <w:p w14:paraId="58EFD065" w14:textId="77777777" w:rsidR="000D4299" w:rsidRDefault="000D4299" w:rsidP="000D4299">
      <w:pPr>
        <w:pStyle w:val="Title"/>
        <w:jc w:val="center"/>
      </w:pPr>
    </w:p>
    <w:p w14:paraId="031A8CE9" w14:textId="77777777" w:rsidR="000D4299" w:rsidRDefault="000D4299" w:rsidP="000D4299">
      <w:pPr>
        <w:pStyle w:val="Title"/>
        <w:jc w:val="center"/>
      </w:pPr>
    </w:p>
    <w:p w14:paraId="2C9C6E6F" w14:textId="77777777" w:rsidR="000D4299" w:rsidRDefault="000D4299" w:rsidP="000D4299">
      <w:pPr>
        <w:pStyle w:val="Subtitle"/>
        <w:jc w:val="center"/>
      </w:pPr>
      <w:r>
        <w:t>By Team 16</w:t>
      </w:r>
    </w:p>
    <w:p w14:paraId="08455D1D" w14:textId="77777777" w:rsidR="000D4299" w:rsidRDefault="000D4299" w:rsidP="000D4299">
      <w:pPr>
        <w:pStyle w:val="Subtitle"/>
        <w:jc w:val="center"/>
      </w:pPr>
      <w:r>
        <w:t xml:space="preserve">For Dr. </w:t>
      </w:r>
      <w:proofErr w:type="spellStart"/>
      <w:r>
        <w:t>Weichang</w:t>
      </w:r>
      <w:proofErr w:type="spellEnd"/>
      <w:r>
        <w:t xml:space="preserve"> Du</w:t>
      </w:r>
    </w:p>
    <w:p w14:paraId="6811E245" w14:textId="77777777" w:rsidR="000D4299" w:rsidRDefault="000D4299" w:rsidP="000D4299">
      <w:pPr>
        <w:pStyle w:val="Subtitle"/>
        <w:jc w:val="center"/>
      </w:pPr>
    </w:p>
    <w:p w14:paraId="11226EE0" w14:textId="77777777" w:rsidR="000D4299" w:rsidRDefault="000D4299" w:rsidP="000D4299">
      <w:pPr>
        <w:pStyle w:val="Subtitle"/>
        <w:jc w:val="center"/>
      </w:pPr>
    </w:p>
    <w:p w14:paraId="710439E0" w14:textId="77777777" w:rsidR="000D4299" w:rsidRDefault="000D4299" w:rsidP="000D4299">
      <w:pPr>
        <w:pStyle w:val="Subtitle"/>
        <w:jc w:val="center"/>
      </w:pPr>
    </w:p>
    <w:p w14:paraId="4A2D308C" w14:textId="77777777" w:rsidR="000D4299" w:rsidRDefault="000D4299" w:rsidP="000D4299">
      <w:pPr>
        <w:pStyle w:val="Subtitle"/>
        <w:jc w:val="center"/>
      </w:pPr>
    </w:p>
    <w:p w14:paraId="42AC5389" w14:textId="77777777" w:rsidR="000D4299" w:rsidRDefault="000D4299" w:rsidP="000D4299">
      <w:pPr>
        <w:pStyle w:val="Subtitle"/>
        <w:jc w:val="center"/>
      </w:pPr>
    </w:p>
    <w:p w14:paraId="680D7F17" w14:textId="77777777" w:rsidR="000D4299" w:rsidRDefault="000D4299" w:rsidP="000D4299">
      <w:pPr>
        <w:pStyle w:val="Subtitle"/>
        <w:jc w:val="center"/>
      </w:pPr>
    </w:p>
    <w:p w14:paraId="68D18AC4" w14:textId="77777777" w:rsidR="000D4299" w:rsidRDefault="000D4299" w:rsidP="000D4299">
      <w:pPr>
        <w:pStyle w:val="Subtitle"/>
        <w:jc w:val="center"/>
      </w:pPr>
    </w:p>
    <w:p w14:paraId="49C5733E" w14:textId="77777777" w:rsidR="000D4299" w:rsidRDefault="000D4299" w:rsidP="000D4299">
      <w:pPr>
        <w:pStyle w:val="Subtitle"/>
        <w:jc w:val="center"/>
      </w:pPr>
    </w:p>
    <w:p w14:paraId="36E2FCE6" w14:textId="77777777" w:rsidR="000D4299" w:rsidRDefault="000D4299" w:rsidP="000D4299">
      <w:pPr>
        <w:pStyle w:val="Subtitle"/>
        <w:jc w:val="center"/>
      </w:pPr>
    </w:p>
    <w:p w14:paraId="3D0CC232" w14:textId="77777777" w:rsidR="000D4299" w:rsidRDefault="000D4299" w:rsidP="000D4299">
      <w:pPr>
        <w:pStyle w:val="Subtitle"/>
        <w:jc w:val="center"/>
      </w:pPr>
      <w:r>
        <w:t>October 25</w:t>
      </w:r>
      <w:r w:rsidRPr="000D4299">
        <w:rPr>
          <w:vertAlign w:val="superscript"/>
        </w:rPr>
        <w:t>th</w:t>
      </w:r>
      <w:r>
        <w:t>, 2014</w:t>
      </w:r>
    </w:p>
    <w:p w14:paraId="2D82CC4F" w14:textId="77777777" w:rsidR="000D4299" w:rsidRDefault="000D4299" w:rsidP="000D4299">
      <w:pPr>
        <w:pStyle w:val="Subtitle"/>
        <w:jc w:val="center"/>
      </w:pPr>
      <w:r>
        <w:t>University of New Brunswick</w:t>
      </w:r>
      <w:r>
        <w:br w:type="page"/>
      </w:r>
    </w:p>
    <w:p w14:paraId="0DE4CBDE" w14:textId="77777777" w:rsidR="00942296" w:rsidRDefault="000D4299">
      <w:pPr>
        <w:pStyle w:val="Heading1"/>
      </w:pPr>
      <w:r>
        <w:lastRenderedPageBreak/>
        <w:t>Introduction</w:t>
      </w:r>
    </w:p>
    <w:p w14:paraId="1D6DBCF9" w14:textId="77777777" w:rsidR="00942296" w:rsidRDefault="000D4299" w:rsidP="000D4299">
      <w:pPr>
        <w:pStyle w:val="Heading2"/>
      </w:pPr>
      <w:r>
        <w:t>Purpose</w:t>
      </w:r>
    </w:p>
    <w:p w14:paraId="15F74E36" w14:textId="77777777" w:rsidR="000D4299" w:rsidRDefault="00C20162" w:rsidP="000D4299">
      <w:r>
        <w:t>The purpose of this software requirements specification is to provide users a way to discuss specific topics of their choosing with other users. The intended audience of the software is students of University of New Brunswick.</w:t>
      </w:r>
    </w:p>
    <w:p w14:paraId="4B803878" w14:textId="77777777" w:rsidR="00C20162" w:rsidRDefault="00C20162" w:rsidP="00C20162">
      <w:pPr>
        <w:pStyle w:val="Heading2"/>
      </w:pPr>
      <w:r>
        <w:t>Scope</w:t>
      </w:r>
    </w:p>
    <w:p w14:paraId="11033F0B" w14:textId="77777777" w:rsidR="00C20162" w:rsidRDefault="00C20162" w:rsidP="00C20162">
      <w:r>
        <w:t xml:space="preserve">The software produced will be called </w:t>
      </w:r>
      <w:proofErr w:type="spellStart"/>
      <w:r>
        <w:t>VRed</w:t>
      </w:r>
      <w:proofErr w:type="spellEnd"/>
      <w:r>
        <w:t xml:space="preserve">-it. </w:t>
      </w:r>
      <w:proofErr w:type="spellStart"/>
      <w:r>
        <w:t>VRed</w:t>
      </w:r>
      <w:proofErr w:type="spellEnd"/>
      <w:r>
        <w:t xml:space="preserve">-it will allow it’s users to create topics for a subject of their interest and respond to others in any of the topics created. Users will be able to edit replies and delete replies, but users will not be able to delete topics, unless they have created it. </w:t>
      </w:r>
      <w:proofErr w:type="spellStart"/>
      <w:r w:rsidR="000C1F14">
        <w:t>VRed</w:t>
      </w:r>
      <w:proofErr w:type="spellEnd"/>
      <w:r w:rsidR="000C1F14">
        <w:t>-it will be a forum, it will have a login page where the user inputs their credentials, a topic browser where the user looks for a topic and a reply browser where user browses through replies to a chosen topic.</w:t>
      </w:r>
    </w:p>
    <w:p w14:paraId="44964E9B" w14:textId="77777777" w:rsidR="000C1F14" w:rsidRDefault="000C1F14" w:rsidP="000C1F14">
      <w:pPr>
        <w:pStyle w:val="Heading2"/>
      </w:pPr>
      <w:r>
        <w:t>Definitions, acronyms, and abbreviations</w:t>
      </w:r>
    </w:p>
    <w:p w14:paraId="55526055" w14:textId="77777777" w:rsidR="000C1F14" w:rsidRDefault="000C1F14" w:rsidP="000C1F14">
      <w:r>
        <w:t>Forum: a forum is a website on the internet for the discussion of views and opinions on specific topics.</w:t>
      </w:r>
    </w:p>
    <w:p w14:paraId="5446766B" w14:textId="77777777" w:rsidR="000C1F14" w:rsidRDefault="000C1F14" w:rsidP="000C1F14">
      <w:r>
        <w:t>SRS: a software requirements specification.</w:t>
      </w:r>
    </w:p>
    <w:p w14:paraId="2E39C309" w14:textId="77777777" w:rsidR="000C1F14" w:rsidRDefault="000C1F14" w:rsidP="000C1F14">
      <w:pPr>
        <w:pStyle w:val="Heading2"/>
      </w:pPr>
      <w:r>
        <w:t>References</w:t>
      </w:r>
    </w:p>
    <w:p w14:paraId="78FBF3C7" w14:textId="77777777" w:rsidR="000C1F14" w:rsidRDefault="000C1F14" w:rsidP="000C1F14">
      <w:r>
        <w:t>There are no references for this SRS.</w:t>
      </w:r>
    </w:p>
    <w:p w14:paraId="74C40C61" w14:textId="77777777" w:rsidR="000C1F14" w:rsidRDefault="000C1F14" w:rsidP="000C1F14">
      <w:pPr>
        <w:pStyle w:val="Heading2"/>
      </w:pPr>
      <w:r>
        <w:t>Overview</w:t>
      </w:r>
    </w:p>
    <w:p w14:paraId="201BE571" w14:textId="77777777" w:rsidR="000C1F14" w:rsidRDefault="000C1F14" w:rsidP="000C1F14">
      <w:r>
        <w:t>The rest of this document contains an overall description of the software and the specific requirements of the software.</w:t>
      </w:r>
    </w:p>
    <w:p w14:paraId="693DF1CC" w14:textId="77777777" w:rsidR="000C1F14" w:rsidRDefault="000C1F14" w:rsidP="000C1F14">
      <w:pPr>
        <w:pStyle w:val="Heading1"/>
      </w:pPr>
      <w:r>
        <w:t>Overall Description</w:t>
      </w:r>
    </w:p>
    <w:p w14:paraId="0871FF79" w14:textId="77777777" w:rsidR="000C1F14" w:rsidRDefault="000C1F14" w:rsidP="000C1F14">
      <w:pPr>
        <w:pStyle w:val="Heading2"/>
      </w:pPr>
      <w:r>
        <w:t>Product perspective</w:t>
      </w:r>
    </w:p>
    <w:p w14:paraId="186268B3" w14:textId="77777777" w:rsidR="000C1F14" w:rsidRDefault="000C1F14" w:rsidP="000C1F14">
      <w:pPr>
        <w:pStyle w:val="Heading3"/>
      </w:pPr>
      <w:r>
        <w:t>System Interfaces</w:t>
      </w:r>
    </w:p>
    <w:p w14:paraId="12576728" w14:textId="77777777" w:rsidR="00327F8E" w:rsidRDefault="00327F8E" w:rsidP="00327F8E">
      <w:proofErr w:type="spellStart"/>
      <w:r>
        <w:t>VRed</w:t>
      </w:r>
      <w:proofErr w:type="spellEnd"/>
      <w:r>
        <w:t>-it will be able to open up in any web browser.</w:t>
      </w:r>
    </w:p>
    <w:p w14:paraId="3E1D31FD" w14:textId="77777777" w:rsidR="00327F8E" w:rsidRDefault="00327F8E" w:rsidP="00327F8E">
      <w:pPr>
        <w:pStyle w:val="Heading3"/>
      </w:pPr>
      <w:r>
        <w:t>User interfaces</w:t>
      </w:r>
    </w:p>
    <w:p w14:paraId="01138331" w14:textId="77777777" w:rsidR="00327F8E" w:rsidRDefault="00327F8E" w:rsidP="00327F8E">
      <w:r>
        <w:t>Login interface: The user inputs their credentials and the system returns the next screen or a message saying that they have the wrong credentials.</w:t>
      </w:r>
    </w:p>
    <w:p w14:paraId="649C9ED4" w14:textId="77777777" w:rsidR="00327F8E" w:rsidRDefault="00327F8E" w:rsidP="00327F8E">
      <w:r>
        <w:t>User creation interface: Where the user can create a profile with their chosen credentials.</w:t>
      </w:r>
    </w:p>
    <w:p w14:paraId="6786156A" w14:textId="77777777" w:rsidR="00327F8E" w:rsidRDefault="00327F8E" w:rsidP="00327F8E">
      <w:r>
        <w:t>Topic browser: A list view of all the topics in the forum. Each topic can be clicked to open up a reply browser for each topic.</w:t>
      </w:r>
    </w:p>
    <w:p w14:paraId="1DF0661E" w14:textId="77777777" w:rsidR="00327F8E" w:rsidRDefault="00327F8E" w:rsidP="00327F8E">
      <w:r>
        <w:lastRenderedPageBreak/>
        <w:t>Topic creation interface: Where the user can create a new topic of interest.</w:t>
      </w:r>
    </w:p>
    <w:p w14:paraId="2A8A41E0" w14:textId="77777777" w:rsidR="00327F8E" w:rsidRDefault="00327F8E" w:rsidP="00327F8E">
      <w:r>
        <w:t>Reply browser: A list view of all the replies for a certain topic.</w:t>
      </w:r>
    </w:p>
    <w:p w14:paraId="150DF1F7" w14:textId="77777777" w:rsidR="00327F8E" w:rsidRDefault="00327F8E" w:rsidP="00327F8E">
      <w:r>
        <w:t>Reply creation interface: Where the user can create a new reply to a certain topic.</w:t>
      </w:r>
    </w:p>
    <w:p w14:paraId="53083E10" w14:textId="77777777" w:rsidR="00327F8E" w:rsidRDefault="00327F8E" w:rsidP="00327F8E">
      <w:r>
        <w:t>Profile editor: Where the user can update their information on the forum.</w:t>
      </w:r>
    </w:p>
    <w:p w14:paraId="7E41C187" w14:textId="77777777" w:rsidR="00327F8E" w:rsidRDefault="00327F8E" w:rsidP="00327F8E">
      <w:pPr>
        <w:pStyle w:val="Heading3"/>
      </w:pPr>
      <w:r>
        <w:t>Hardware interfaces</w:t>
      </w:r>
    </w:p>
    <w:p w14:paraId="3BAA5074" w14:textId="77777777" w:rsidR="00327F8E" w:rsidRDefault="00327F8E" w:rsidP="00327F8E">
      <w:r>
        <w:t xml:space="preserve">Any device with a screen, a pointing device, a keyboard, and access to the internet will be able to use </w:t>
      </w:r>
      <w:proofErr w:type="spellStart"/>
      <w:r>
        <w:t>VRed</w:t>
      </w:r>
      <w:proofErr w:type="spellEnd"/>
      <w:r>
        <w:t>-it.</w:t>
      </w:r>
    </w:p>
    <w:p w14:paraId="0FDD4816" w14:textId="77777777" w:rsidR="00327F8E" w:rsidRDefault="00327F8E" w:rsidP="00327F8E">
      <w:pPr>
        <w:pStyle w:val="Heading3"/>
      </w:pPr>
      <w:r>
        <w:t>Software interfaces</w:t>
      </w:r>
    </w:p>
    <w:p w14:paraId="37233495" w14:textId="77777777" w:rsidR="00327F8E" w:rsidRDefault="00327F8E" w:rsidP="00327F8E">
      <w:proofErr w:type="spellStart"/>
      <w:r>
        <w:t>VRed</w:t>
      </w:r>
      <w:proofErr w:type="spellEnd"/>
      <w:r>
        <w:t>-it will use a database in the SQL server language and Java 1.8.</w:t>
      </w:r>
    </w:p>
    <w:p w14:paraId="5CA501A2" w14:textId="77777777" w:rsidR="00327F8E" w:rsidRDefault="00327F8E" w:rsidP="00327F8E">
      <w:pPr>
        <w:pStyle w:val="Heading3"/>
      </w:pPr>
      <w:r>
        <w:t>Communication interfaces</w:t>
      </w:r>
    </w:p>
    <w:p w14:paraId="413C84F5" w14:textId="77777777" w:rsidR="00327F8E" w:rsidRDefault="00327F8E" w:rsidP="00327F8E">
      <w:proofErr w:type="spellStart"/>
      <w:r>
        <w:t>VRed</w:t>
      </w:r>
      <w:proofErr w:type="spellEnd"/>
      <w:r>
        <w:t>-it will use Wide Area Network to communicate to its database.</w:t>
      </w:r>
    </w:p>
    <w:p w14:paraId="49C5946E" w14:textId="77777777" w:rsidR="00327F8E" w:rsidRDefault="00327F8E" w:rsidP="00327F8E">
      <w:pPr>
        <w:pStyle w:val="Heading3"/>
      </w:pPr>
      <w:r>
        <w:t>Memory constraints</w:t>
      </w:r>
    </w:p>
    <w:p w14:paraId="3BDC093E" w14:textId="77777777" w:rsidR="00327F8E" w:rsidRDefault="00327F8E" w:rsidP="00327F8E">
      <w:r>
        <w:t>There will be a maximum of 1000 characters to each topic and reply.</w:t>
      </w:r>
    </w:p>
    <w:p w14:paraId="035B5BBB" w14:textId="77777777" w:rsidR="00327F8E" w:rsidRDefault="00327F8E" w:rsidP="00327F8E">
      <w:pPr>
        <w:pStyle w:val="Heading3"/>
      </w:pPr>
      <w:r>
        <w:t>Operations</w:t>
      </w:r>
    </w:p>
    <w:p w14:paraId="62DABDFE" w14:textId="7953654E" w:rsidR="00327F8E" w:rsidRDefault="004E3C81" w:rsidP="00327F8E">
      <w:r>
        <w:t>Any operations required by the user will be described on the buttons that do the operations.</w:t>
      </w:r>
    </w:p>
    <w:p w14:paraId="0A083E87" w14:textId="4EA9A0CC" w:rsidR="004E3C81" w:rsidRDefault="004E3C81" w:rsidP="004E3C81">
      <w:pPr>
        <w:pStyle w:val="Heading3"/>
      </w:pPr>
      <w:r>
        <w:t>Site adaptation requirements</w:t>
      </w:r>
    </w:p>
    <w:p w14:paraId="5EE9E957" w14:textId="4FEDC7BA" w:rsidR="004E3C81" w:rsidRDefault="004E3C81" w:rsidP="004E3C81">
      <w:r>
        <w:t>The software will initialize itself.</w:t>
      </w:r>
    </w:p>
    <w:p w14:paraId="491F46D9" w14:textId="76B74933" w:rsidR="004E3C81" w:rsidRDefault="004E3C81" w:rsidP="004E3C81">
      <w:pPr>
        <w:pStyle w:val="Heading2"/>
      </w:pPr>
      <w:r>
        <w:t>Product functions</w:t>
      </w:r>
    </w:p>
    <w:p w14:paraId="5E798384" w14:textId="1DCB265E" w:rsidR="004E3C81" w:rsidRDefault="00BB6484" w:rsidP="004E3C81">
      <w:r>
        <w:t xml:space="preserve">The user will be first presented with the login screen where they will have the choice of entering their credentials or creating an account with credentials of their choice. Should they choose to create an account they will be presented a form which gets filled in as required and then they get returned to the login screen. To get past the login screen, correct credentials will have to be entered and the user will be prompted that their credentials are incorrect until the credentials are correct. Once correct credentials have been entered, the topic browser will be displayed where the user can select a topic to browse replies, create a new topic or search for a topic. If creating a topic, the user will be shown the topic creation interface where </w:t>
      </w:r>
      <w:r w:rsidR="00F62982">
        <w:t>enter their subject and content then have the choice of submitting or cancelling and returning to the topic browser.</w:t>
      </w:r>
      <w:r>
        <w:t xml:space="preserve"> If searching for a topic, only topics containing search query in their subject or one of their replies will be shown. Once a topic is chosen, by clicking that topic, the reply browser will be shown for the replies of the topic selected. The user can then browse through replies or create their own reply to the topic. If the user chooses to create a reply, the reply screen is shown where they enter their reply and then can submit it or cancel and return back to reply browser.</w:t>
      </w:r>
    </w:p>
    <w:p w14:paraId="4347D4CF" w14:textId="3E428B09" w:rsidR="003D69DE" w:rsidRDefault="003D69DE" w:rsidP="003D69DE">
      <w:pPr>
        <w:pStyle w:val="Heading2"/>
      </w:pPr>
      <w:r>
        <w:t>User characteristics</w:t>
      </w:r>
    </w:p>
    <w:p w14:paraId="499A447F" w14:textId="34538E2A" w:rsidR="003D69DE" w:rsidRDefault="003D69DE" w:rsidP="003D69DE">
      <w:r>
        <w:t xml:space="preserve">Intended user of </w:t>
      </w:r>
      <w:proofErr w:type="spellStart"/>
      <w:r>
        <w:t>VRed</w:t>
      </w:r>
      <w:proofErr w:type="spellEnd"/>
      <w:r>
        <w:t xml:space="preserve">-it are university students with a university level education. Users will not necessarily be expected to have a lot of technical expertise, only as much technical expertise an average </w:t>
      </w:r>
      <w:r>
        <w:lastRenderedPageBreak/>
        <w:t>university student would have. Users are expected to be able to use interface somewhat intuitively due to operation of software being very basic.</w:t>
      </w:r>
    </w:p>
    <w:p w14:paraId="0176597C" w14:textId="6309F2E5" w:rsidR="003D69DE" w:rsidRDefault="003D69DE" w:rsidP="003D69DE">
      <w:pPr>
        <w:pStyle w:val="Heading2"/>
      </w:pPr>
      <w:r>
        <w:t>Constraints</w:t>
      </w:r>
    </w:p>
    <w:p w14:paraId="6E739437" w14:textId="5985E71B" w:rsidR="003D69DE" w:rsidRDefault="003D69DE" w:rsidP="003D69DE">
      <w:r>
        <w:t>Only known constraints are the need for the device running the software to be compatible with Java and have access to the internet to be able to connect with the database.</w:t>
      </w:r>
    </w:p>
    <w:p w14:paraId="43DB923C" w14:textId="57F5785C" w:rsidR="003D69DE" w:rsidRDefault="003D69DE" w:rsidP="003D69DE">
      <w:pPr>
        <w:pStyle w:val="Heading2"/>
      </w:pPr>
      <w:r>
        <w:t>Assumptions and dependencies</w:t>
      </w:r>
    </w:p>
    <w:p w14:paraId="23B0FD63" w14:textId="2BE9113A" w:rsidR="003D69DE" w:rsidRDefault="000F5B03" w:rsidP="003D69DE">
      <w:r>
        <w:t>No known dependencies.</w:t>
      </w:r>
    </w:p>
    <w:p w14:paraId="5CFE8960" w14:textId="09258C65" w:rsidR="000F5B03" w:rsidRDefault="000F5B03" w:rsidP="000F5B03">
      <w:pPr>
        <w:pStyle w:val="Heading2"/>
      </w:pPr>
      <w:r>
        <w:t>Apportioning of requirements</w:t>
      </w:r>
    </w:p>
    <w:p w14:paraId="4F18E567" w14:textId="514921D5" w:rsidR="000F5B03" w:rsidRDefault="000F5B03" w:rsidP="000F5B03">
      <w:r>
        <w:t>In time, a complete profile editor with information fields may be created in the future.</w:t>
      </w:r>
    </w:p>
    <w:p w14:paraId="4E774970" w14:textId="4AC7CCBE" w:rsidR="000F5B03" w:rsidRDefault="000F5B03" w:rsidP="000F5B03">
      <w:pPr>
        <w:pStyle w:val="Heading1"/>
      </w:pPr>
      <w:r>
        <w:t>Specific requirements</w:t>
      </w:r>
    </w:p>
    <w:p w14:paraId="4DC2F1EC" w14:textId="77777777" w:rsidR="000F5B03" w:rsidRPr="000F5B03" w:rsidRDefault="00B121EE" w:rsidP="000F5B03">
      <w:r>
        <w:object w:dxaOrig="1837" w:dyaOrig="817" w14:anchorId="58CE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pt;height:40.8pt" o:ole="">
            <v:imagedata r:id="rId6" o:title=""/>
          </v:shape>
          <o:OLEObject Type="Embed" ProgID="Package" ShapeID="_x0000_i1025" DrawAspect="Content" ObjectID="_1475783079" r:id="rId7"/>
        </w:object>
      </w:r>
      <w:bookmarkStart w:id="0" w:name="_GoBack"/>
      <w:bookmarkEnd w:id="0"/>
    </w:p>
    <w:sectPr w:rsidR="000F5B03" w:rsidRPr="000F5B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99"/>
    <w:rsid w:val="000C1F14"/>
    <w:rsid w:val="000D4299"/>
    <w:rsid w:val="000F5B03"/>
    <w:rsid w:val="00327F8E"/>
    <w:rsid w:val="003D69DE"/>
    <w:rsid w:val="004E3C81"/>
    <w:rsid w:val="006A17FE"/>
    <w:rsid w:val="00942296"/>
    <w:rsid w:val="00B121EE"/>
    <w:rsid w:val="00BB6484"/>
    <w:rsid w:val="00C20162"/>
    <w:rsid w:val="00F6298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820F"/>
  <w15:chartTrackingRefBased/>
  <w15:docId w15:val="{F1585173-01EE-4F9B-AB13-58E8CBF6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68</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LeBlanc</dc:creator>
  <cp:keywords/>
  <cp:lastModifiedBy>Brian LeBlanc</cp:lastModifiedBy>
  <cp:revision>3</cp:revision>
  <dcterms:created xsi:type="dcterms:W3CDTF">2014-10-26T01:58:00Z</dcterms:created>
  <dcterms:modified xsi:type="dcterms:W3CDTF">2014-10-26T01:58:00Z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